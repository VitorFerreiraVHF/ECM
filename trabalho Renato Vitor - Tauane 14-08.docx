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Pr="004F0028" w:rsidRDefault="00456A72" w:rsidP="00D70D02">
      <w:pPr>
        <w:rPr>
          <w:lang w:val="pt-BR"/>
        </w:rPr>
      </w:pPr>
      <w:r w:rsidRPr="00456A72">
        <w:rPr>
          <w:noProof/>
          <w:lang w:val="pt-BR" w:eastAsia="pt-BR"/>
        </w:rPr>
        <w:drawing>
          <wp:anchor distT="0" distB="0" distL="114300" distR="114300" simplePos="0" relativeHeight="251682816" behindDoc="1" locked="0" layoutInCell="1" allowOverlap="1" wp14:anchorId="2CE65CA0" wp14:editId="1C7C22BF">
            <wp:simplePos x="0" y="0"/>
            <wp:positionH relativeFrom="margin">
              <wp:posOffset>1603684</wp:posOffset>
            </wp:positionH>
            <wp:positionV relativeFrom="page">
              <wp:posOffset>428873</wp:posOffset>
            </wp:positionV>
            <wp:extent cx="158348" cy="158348"/>
            <wp:effectExtent l="38100" t="38100" r="0" b="51435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653978" flipH="1">
                      <a:off x="0" y="0"/>
                      <a:ext cx="158348" cy="158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6A72">
        <w:rPr>
          <w:noProof/>
          <w:lang w:val="pt-BR" w:eastAsia="pt-BR"/>
        </w:rPr>
        <w:drawing>
          <wp:anchor distT="0" distB="0" distL="114300" distR="114300" simplePos="0" relativeHeight="251681792" behindDoc="1" locked="0" layoutInCell="1" allowOverlap="1" wp14:anchorId="5C281729" wp14:editId="090D5637">
            <wp:simplePos x="0" y="0"/>
            <wp:positionH relativeFrom="margin">
              <wp:posOffset>-303802</wp:posOffset>
            </wp:positionH>
            <wp:positionV relativeFrom="page">
              <wp:posOffset>22354</wp:posOffset>
            </wp:positionV>
            <wp:extent cx="158348" cy="158348"/>
            <wp:effectExtent l="38100" t="38100" r="13335" b="32385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128010" flipV="1">
                      <a:off x="0" y="0"/>
                      <a:ext cx="159678" cy="159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-200955</wp:posOffset>
                </wp:positionH>
                <wp:positionV relativeFrom="page">
                  <wp:posOffset>404037</wp:posOffset>
                </wp:positionV>
                <wp:extent cx="3730713" cy="9188583"/>
                <wp:effectExtent l="0" t="0" r="317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13" cy="91885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E23EA13" id="Retângulo 3" o:spid="_x0000_s1026" alt="retângulo branco para o texto na capa" style="position:absolute;margin-left:-15.8pt;margin-top:31.8pt;width:293.75pt;height:723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2E81C4ED" wp14:editId="455FA4CA">
                      <wp:extent cx="3528695" cy="2434487"/>
                      <wp:effectExtent l="0" t="0" r="0" b="4445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4344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F37AED" w:rsidRDefault="00F37AED" w:rsidP="00D077E9">
                                  <w:pPr>
                                    <w:pStyle w:val="Ttulo"/>
                                    <w:spacing w:after="0"/>
                                    <w:rPr>
                                      <w:color w:val="FFC000"/>
                                      <w:sz w:val="56"/>
                                    </w:rPr>
                                  </w:pPr>
                                  <w:r w:rsidRPr="00F37AED">
                                    <w:rPr>
                                      <w:color w:val="FFC000"/>
                                      <w:sz w:val="44"/>
                                      <w:lang w:val="pt-BR" w:bidi="pt-BR"/>
                                    </w:rPr>
                                    <w:t xml:space="preserve">Projeto Integrador: </w:t>
                                  </w:r>
                                  <w:r w:rsidRPr="00F37AED">
                                    <w:rPr>
                                      <w:color w:val="FFC000"/>
                                      <w:sz w:val="56"/>
                                      <w:lang w:val="pt-BR" w:bidi="pt-BR"/>
                                    </w:rPr>
                                    <w:t>Produtos de Software Open Source e Aplicabilidade Social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9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" filled="f" stroked="f" strokeweight=".5pt">
                      <v:textbox>
                        <w:txbxContent>
                          <w:p w:rsidR="00D077E9" w:rsidRPr="00F37AED" w:rsidRDefault="00F37AED" w:rsidP="00D077E9">
                            <w:pPr>
                              <w:pStyle w:val="Ttulo"/>
                              <w:spacing w:after="0"/>
                              <w:rPr>
                                <w:color w:val="FFC000"/>
                                <w:sz w:val="56"/>
                              </w:rPr>
                            </w:pPr>
                            <w:r w:rsidRPr="00F37AED">
                              <w:rPr>
                                <w:color w:val="FFC000"/>
                                <w:sz w:val="44"/>
                                <w:lang w:val="pt-BR" w:bidi="pt-BR"/>
                              </w:rPr>
                              <w:t xml:space="preserve">Projeto Integrador: </w:t>
                            </w:r>
                            <w:r w:rsidRPr="00F37AED">
                              <w:rPr>
                                <w:color w:val="FFC000"/>
                                <w:sz w:val="56"/>
                                <w:lang w:val="pt-BR" w:bidi="pt-BR"/>
                              </w:rPr>
                              <w:t>Produtos de Software Open Source e Aplicabilidade Social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F37AED" w:rsidRDefault="00D077E9" w:rsidP="00AB02A7">
            <w:pPr>
              <w:rPr>
                <w:color w:val="FFFF00"/>
                <w:lang w:val="pt-BR"/>
              </w:rPr>
            </w:pP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456A72" w:rsidP="00AB02A7">
            <w:pPr>
              <w:rPr>
                <w:noProof/>
                <w:lang w:val="pt-BR"/>
              </w:rPr>
            </w:pPr>
            <w:r w:rsidRPr="004F0028">
              <w:rPr>
                <w:noProof/>
                <w:lang w:val="pt-BR" w:eastAsia="pt-BR"/>
              </w:rPr>
              <w:drawing>
                <wp:anchor distT="0" distB="0" distL="114300" distR="114300" simplePos="0" relativeHeight="251675648" behindDoc="1" locked="0" layoutInCell="1" allowOverlap="1" wp14:anchorId="212FBE2B" wp14:editId="3F9F3B82">
                  <wp:simplePos x="0" y="0"/>
                  <wp:positionH relativeFrom="margin">
                    <wp:posOffset>797603</wp:posOffset>
                  </wp:positionH>
                  <wp:positionV relativeFrom="page">
                    <wp:posOffset>2129954</wp:posOffset>
                  </wp:positionV>
                  <wp:extent cx="1821462" cy="1821462"/>
                  <wp:effectExtent l="0" t="0" r="0" b="0"/>
                  <wp:wrapNone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-7-1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75387">
                            <a:off x="0" y="0"/>
                            <a:ext cx="1825380" cy="182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F0028">
              <w:rPr>
                <w:noProof/>
                <w:lang w:val="pt-BR" w:eastAsia="pt-BR"/>
              </w:rPr>
              <w:drawing>
                <wp:anchor distT="0" distB="0" distL="114300" distR="114300" simplePos="0" relativeHeight="251669504" behindDoc="1" locked="0" layoutInCell="1" allowOverlap="1" wp14:anchorId="3041ED0B" wp14:editId="6C2F983C">
                  <wp:simplePos x="0" y="0"/>
                  <wp:positionH relativeFrom="margin">
                    <wp:posOffset>2465572</wp:posOffset>
                  </wp:positionH>
                  <wp:positionV relativeFrom="page">
                    <wp:posOffset>-217539</wp:posOffset>
                  </wp:positionV>
                  <wp:extent cx="494916" cy="494916"/>
                  <wp:effectExtent l="19050" t="19050" r="19685" b="38735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-7-1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995420">
                            <a:off x="0" y="0"/>
                            <a:ext cx="494916" cy="494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F0028">
              <w:rPr>
                <w:noProof/>
                <w:lang w:val="pt-BR" w:eastAsia="pt-BR"/>
              </w:rPr>
              <w:drawing>
                <wp:anchor distT="0" distB="0" distL="114300" distR="114300" simplePos="0" relativeHeight="251673600" behindDoc="0" locked="0" layoutInCell="1" allowOverlap="1" wp14:anchorId="6AB8CBDB" wp14:editId="4E717869">
                  <wp:simplePos x="0" y="0"/>
                  <wp:positionH relativeFrom="column">
                    <wp:posOffset>3017389</wp:posOffset>
                  </wp:positionH>
                  <wp:positionV relativeFrom="paragraph">
                    <wp:posOffset>4248512</wp:posOffset>
                  </wp:positionV>
                  <wp:extent cx="802625" cy="448951"/>
                  <wp:effectExtent l="0" t="38100" r="0" b="27305"/>
                  <wp:wrapNone/>
                  <wp:docPr id="14" name="Elemento gráfico 20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D65186-AB5A-4584-87C3-0FAA2992263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Elemento gráfico 201" descr="espaço reservado para logotipo">
                            <a:extLst>
                              <a:ext uri="{FF2B5EF4-FFF2-40B4-BE49-F238E27FC236}">
                                <a16:creationId xmlns:a16="http://schemas.microsoft.com/office/drawing/2014/main" id="{F3D65186-AB5A-4584-87C3-0FAA2992263B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030300">
                            <a:off x="0" y="0"/>
                            <a:ext cx="810633" cy="45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:rsidR="00D077E9" w:rsidRPr="004F0028" w:rsidRDefault="00FE4680" w:rsidP="00AB02A7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CD19BD5851394AEDB237E1F428AE4E50"/>
                </w:placeholder>
                <w15:appearance w15:val="hidden"/>
              </w:sdtPr>
              <w:sdtEndPr/>
              <w:sdtContent>
                <w:r w:rsidR="00456A72" w:rsidRPr="00F37AED">
                  <w:rPr>
                    <w:noProof/>
                    <w:color w:val="FFFF00"/>
                    <w:lang w:val="pt-BR" w:eastAsia="pt-BR"/>
                  </w:rPr>
                  <mc:AlternateContent>
                    <mc:Choice Requires="wps">
                      <w:drawing>
                        <wp:inline distT="0" distB="0" distL="0" distR="0" wp14:anchorId="0A35872C" wp14:editId="428F5D5B">
                          <wp:extent cx="3285461" cy="21265"/>
                          <wp:effectExtent l="19050" t="19050" r="29845" b="36195"/>
                          <wp:docPr id="5" name="Conector Reto 5" descr="divisor de texto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3285461" cy="21265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rgbClr val="FFFF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inline>
                      </w:drawing>
                    </mc:Choice>
                    <mc:Fallback xmlns:cx1="http://schemas.microsoft.com/office/drawing/2015/9/8/chartex">
                      <w:pict>
                        <v:line w14:anchorId="3E1C4766" id="Conector Reto 5" o:spid="_x0000_s1026" alt="divisor de texto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58.7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" strokecolor="yellow" strokeweight="3pt">
                          <w10:anchorlock/>
                        </v:line>
                      </w:pict>
                    </mc:Fallback>
                  </mc:AlternateContent>
                </w:r>
              </w:sdtContent>
            </w:sdt>
            <w:r w:rsidR="00D077E9" w:rsidRPr="00456A72">
              <w:rPr>
                <w:color w:val="FFC000"/>
                <w:lang w:val="pt-BR" w:bidi="pt-BR"/>
              </w:rPr>
              <w:t xml:space="preserve">Criado por: </w:t>
            </w:r>
            <w:sdt>
              <w:sdtPr>
                <w:rPr>
                  <w:color w:val="FFC000"/>
                  <w:lang w:val="pt-BR"/>
                </w:rPr>
                <w:alias w:val="Seu Nome"/>
                <w:tag w:val="Seu Nome"/>
                <w:id w:val="-180584491"/>
                <w:placeholder>
                  <w:docPart w:val="4DE3C9540C684FCD853D271D72DCA4F2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F37AED" w:rsidRPr="00456A72">
                  <w:rPr>
                    <w:color w:val="FFC000"/>
                    <w:lang w:val="pt-BR"/>
                  </w:rPr>
                  <w:br/>
                </w:r>
                <w:r w:rsidR="00F37AED" w:rsidRPr="00456A72">
                  <w:rPr>
                    <w:color w:val="FFC000"/>
                  </w:rPr>
                  <w:br/>
                  <w:t>Vitor Hugo Ferreira Borges</w:t>
                </w:r>
                <w:r w:rsidR="00F37AED" w:rsidRPr="00456A72">
                  <w:rPr>
                    <w:color w:val="FFC000"/>
                  </w:rPr>
                  <w:br/>
                  <w:t>Tauane Pereira</w:t>
                </w:r>
              </w:sdtContent>
            </w:sdt>
          </w:p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</w:tc>
      </w:tr>
    </w:tbl>
    <w:p w:rsidR="00D077E9" w:rsidRPr="004F0028" w:rsidRDefault="00456A72">
      <w:pPr>
        <w:spacing w:after="200"/>
        <w:rPr>
          <w:lang w:val="pt-BR"/>
        </w:rPr>
      </w:pPr>
      <w:r w:rsidRPr="004F0028"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margin">
              <wp:posOffset>3913844</wp:posOffset>
            </wp:positionH>
            <wp:positionV relativeFrom="page">
              <wp:posOffset>3870250</wp:posOffset>
            </wp:positionV>
            <wp:extent cx="2876993" cy="2876993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88" cy="2880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0028">
        <w:rPr>
          <w:noProof/>
          <w:lang w:val="pt-BR" w:eastAsia="pt-BR"/>
        </w:rPr>
        <w:drawing>
          <wp:anchor distT="0" distB="0" distL="114300" distR="114300" simplePos="0" relativeHeight="251677696" behindDoc="1" locked="0" layoutInCell="1" allowOverlap="1" wp14:anchorId="7C3C2CA3" wp14:editId="2B895CAE">
            <wp:simplePos x="0" y="0"/>
            <wp:positionH relativeFrom="margin">
              <wp:posOffset>3625452</wp:posOffset>
            </wp:positionH>
            <wp:positionV relativeFrom="page">
              <wp:posOffset>750939</wp:posOffset>
            </wp:positionV>
            <wp:extent cx="251283" cy="251283"/>
            <wp:effectExtent l="38100" t="38100" r="0" b="34925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128010">
                      <a:off x="0" y="0"/>
                      <a:ext cx="251283" cy="251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0028">
        <w:rPr>
          <w:noProof/>
          <w:lang w:val="pt-BR" w:eastAsia="pt-BR"/>
        </w:rPr>
        <w:drawing>
          <wp:anchor distT="0" distB="0" distL="114300" distR="114300" simplePos="0" relativeHeight="251679744" behindDoc="1" locked="0" layoutInCell="1" allowOverlap="1" wp14:anchorId="7C4AB799" wp14:editId="59726A35">
            <wp:simplePos x="0" y="0"/>
            <wp:positionH relativeFrom="margin">
              <wp:posOffset>5539102</wp:posOffset>
            </wp:positionH>
            <wp:positionV relativeFrom="page">
              <wp:posOffset>1905341</wp:posOffset>
            </wp:positionV>
            <wp:extent cx="104597" cy="104597"/>
            <wp:effectExtent l="38100" t="38100" r="10160" b="2921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653978">
                      <a:off x="0" y="0"/>
                      <a:ext cx="104597" cy="104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0028">
        <w:rPr>
          <w:noProof/>
          <w:lang w:val="pt-BR" w:eastAsia="pt-BR"/>
        </w:rPr>
        <w:drawing>
          <wp:anchor distT="0" distB="0" distL="114300" distR="114300" simplePos="0" relativeHeight="251665408" behindDoc="1" locked="0" layoutInCell="1" allowOverlap="1" wp14:anchorId="56383305" wp14:editId="450A3C14">
            <wp:simplePos x="0" y="0"/>
            <wp:positionH relativeFrom="margin">
              <wp:posOffset>3987268</wp:posOffset>
            </wp:positionH>
            <wp:positionV relativeFrom="page">
              <wp:posOffset>2061787</wp:posOffset>
            </wp:positionV>
            <wp:extent cx="494916" cy="494916"/>
            <wp:effectExtent l="19050" t="38100" r="38735" b="3873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01199">
                      <a:off x="0" y="0"/>
                      <a:ext cx="494916" cy="494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AED" w:rsidRPr="004F0028">
        <w:rPr>
          <w:noProof/>
          <w:lang w:val="pt-BR" w:eastAsia="pt-BR"/>
        </w:rPr>
        <w:drawing>
          <wp:anchor distT="0" distB="0" distL="114300" distR="114300" simplePos="0" relativeHeight="251671552" behindDoc="0" locked="0" layoutInCell="1" allowOverlap="1" wp14:anchorId="7B5A338D" wp14:editId="4E789624">
            <wp:simplePos x="0" y="0"/>
            <wp:positionH relativeFrom="column">
              <wp:posOffset>2991485</wp:posOffset>
            </wp:positionH>
            <wp:positionV relativeFrom="paragraph">
              <wp:posOffset>8578850</wp:posOffset>
            </wp:positionV>
            <wp:extent cx="1144270" cy="643890"/>
            <wp:effectExtent l="0" t="19050" r="0" b="22860"/>
            <wp:wrapNone/>
            <wp:docPr id="13" name="Elemento 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áfico 201" descr="espaço reservado para 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90506">
                      <a:off x="0" y="0"/>
                      <a:ext cx="114427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AED" w:rsidRPr="004F0028">
        <w:rPr>
          <w:noProof/>
          <w:lang w:val="pt-BR" w:eastAsia="pt-BR"/>
        </w:rPr>
        <w:drawing>
          <wp:anchor distT="0" distB="0" distL="114300" distR="114300" simplePos="0" relativeHeight="251663360" behindDoc="1" locked="0" layoutInCell="1" allowOverlap="1" wp14:anchorId="1E0BA03F" wp14:editId="3F0F4350">
            <wp:simplePos x="0" y="0"/>
            <wp:positionH relativeFrom="margin">
              <wp:posOffset>5593715</wp:posOffset>
            </wp:positionH>
            <wp:positionV relativeFrom="page">
              <wp:posOffset>2423795</wp:posOffset>
            </wp:positionV>
            <wp:extent cx="1196665" cy="1196665"/>
            <wp:effectExtent l="0" t="0" r="3810" b="381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10544">
                      <a:off x="0" y="0"/>
                      <a:ext cx="1196665" cy="119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AED" w:rsidRPr="004F0028">
        <w:rPr>
          <w:noProof/>
          <w:lang w:val="pt-BR" w:eastAsia="pt-BR"/>
        </w:rPr>
        <w:drawing>
          <wp:anchor distT="0" distB="0" distL="114300" distR="114300" simplePos="0" relativeHeight="251667456" behindDoc="1" locked="0" layoutInCell="1" allowOverlap="1" wp14:anchorId="1A75C919" wp14:editId="33B078E8">
            <wp:simplePos x="0" y="0"/>
            <wp:positionH relativeFrom="margin">
              <wp:posOffset>5611606</wp:posOffset>
            </wp:positionH>
            <wp:positionV relativeFrom="page">
              <wp:posOffset>759682</wp:posOffset>
            </wp:positionV>
            <wp:extent cx="414994" cy="414994"/>
            <wp:effectExtent l="38100" t="19050" r="4445" b="4254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653978">
                      <a:off x="0" y="0"/>
                      <a:ext cx="416889" cy="416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AED" w:rsidRPr="004F0028">
        <w:rPr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 wp14:anchorId="2B05B9CB" wp14:editId="7AF37883">
            <wp:simplePos x="0" y="0"/>
            <wp:positionH relativeFrom="column">
              <wp:posOffset>5060492</wp:posOffset>
            </wp:positionH>
            <wp:positionV relativeFrom="paragraph">
              <wp:posOffset>7511814</wp:posOffset>
            </wp:positionV>
            <wp:extent cx="1144270" cy="643890"/>
            <wp:effectExtent l="0" t="0" r="0" b="3810"/>
            <wp:wrapNone/>
            <wp:docPr id="12" name="Elemento 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áfico 201" descr="espaço reservado para 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27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AED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24FE415" id="Retângulo 2" o:spid="_x0000_s1026" alt="retângulo colorido" style="position:absolute;margin-left:559.9pt;margin-top:0;width:611.1pt;height:316.5pt;z-index:-251657216;visibility:visible;mso-wrap-style:square;mso-height-percent:0;mso-wrap-distance-left:9pt;mso-wrap-distance-top:0;mso-wrap-distance-right:9pt;mso-wrap-distance-bottom:0;mso-position-horizontal:right;mso-position-horizontal-relative:page;mso-position-vertical:bottom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" fillcolor="#ffc000" stroked="f" strokeweight="2pt">
                <w10:wrap anchorx="page"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</w:p>
    <w:p w:rsidR="00D077E9" w:rsidRPr="00C36EC5" w:rsidRDefault="00F37AED" w:rsidP="00C36EC5">
      <w:pPr>
        <w:pStyle w:val="Ttulo"/>
        <w:rPr>
          <w:color w:val="FFC000"/>
          <w:lang w:val="pt-BR"/>
        </w:rPr>
      </w:pPr>
      <w:r w:rsidRPr="00C36EC5">
        <w:rPr>
          <w:color w:val="FFC000"/>
          <w:lang w:val="pt-BR" w:bidi="pt-BR"/>
        </w:rPr>
        <w:lastRenderedPageBreak/>
        <w:t>Visão geral</w:t>
      </w:r>
    </w:p>
    <w:tbl>
      <w:tblPr>
        <w:tblW w:w="10450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50"/>
      </w:tblGrid>
      <w:tr w:rsidR="00456A72" w:rsidRPr="00456A72" w:rsidTr="00456A72">
        <w:trPr>
          <w:trHeight w:val="3905"/>
        </w:trPr>
        <w:tc>
          <w:tcPr>
            <w:tcW w:w="10450" w:type="dxa"/>
          </w:tcPr>
          <w:sdt>
            <w:sdtPr>
              <w:rPr>
                <w:rFonts w:ascii="Centaur" w:hAnsi="Centaur" w:cs="Times New Roman"/>
                <w:b/>
                <w:color w:val="FFC000"/>
                <w:lang w:val="pt-BR"/>
              </w:rPr>
              <w:id w:val="1660650702"/>
              <w:placeholder>
                <w:docPart w:val="D2651E7C8D4E4487B544E7B11824AAF9"/>
              </w:placeholder>
              <w15:appearance w15:val="hidden"/>
            </w:sdtPr>
            <w:sdtEndPr>
              <w:rPr>
                <w:rFonts w:asciiTheme="minorHAnsi" w:hAnsiTheme="minorHAnsi" w:cstheme="majorBidi"/>
                <w:b w:val="0"/>
                <w:lang w:val="pt-PT"/>
              </w:rPr>
            </w:sdtEndPr>
            <w:sdtContent>
              <w:p w:rsidR="00D077E9" w:rsidRPr="00C36EC5" w:rsidRDefault="00F37AED" w:rsidP="00DF027C">
                <w:pPr>
                  <w:pStyle w:val="Ttulo2"/>
                  <w:rPr>
                    <w:color w:val="FFC000"/>
                  </w:rPr>
                </w:pPr>
                <w:r w:rsidRPr="00C36EC5">
                  <w:rPr>
                    <w:color w:val="FFC000"/>
                  </w:rPr>
                  <w:t>Visão geral</w:t>
                </w:r>
              </w:p>
            </w:sdtContent>
          </w:sdt>
          <w:p w:rsidR="00DF027C" w:rsidRPr="00037300" w:rsidRDefault="00DF027C" w:rsidP="00DF027C">
            <w:pPr>
              <w:rPr>
                <w:rFonts w:ascii="Centaur" w:hAnsi="Centaur" w:cs="Times New Roman"/>
                <w:color w:val="FFC000"/>
                <w:lang w:val="pt-BR"/>
              </w:rPr>
            </w:pPr>
          </w:p>
          <w:p w:rsidR="00DF027C" w:rsidRPr="00037300" w:rsidRDefault="00F37AED" w:rsidP="00DF027C">
            <w:pPr>
              <w:pStyle w:val="Contedo"/>
              <w:rPr>
                <w:rFonts w:ascii="Centaur" w:hAnsi="Centaur" w:cs="Times New Roman"/>
                <w:b/>
                <w:color w:val="FFC000"/>
                <w:lang w:val="pt-BR"/>
              </w:rPr>
            </w:pPr>
            <w:r w:rsidRPr="00037300">
              <w:rPr>
                <w:rFonts w:ascii="Centaur" w:hAnsi="Centaur" w:cs="Times New Roman"/>
                <w:b/>
                <w:color w:val="FFC000"/>
                <w:lang w:val="pt-BR"/>
              </w:rPr>
              <w:t>Melhorar controle monetário para pessoas e famílias, onde o dinheiro é limitado, e deve ser melhor gerido, facilitando e ensinando a separar despesas fixas, variáveis e ensinando a poupar, tendo ou não um objetivo em mente.</w:t>
            </w:r>
          </w:p>
          <w:p w:rsidR="00DF027C" w:rsidRPr="00037300" w:rsidRDefault="00DF027C" w:rsidP="00DF027C">
            <w:pPr>
              <w:rPr>
                <w:rFonts w:ascii="Centaur" w:hAnsi="Centaur" w:cs="Times New Roman"/>
                <w:color w:val="FFC000"/>
                <w:lang w:val="pt-BR"/>
              </w:rPr>
            </w:pPr>
          </w:p>
          <w:p w:rsidR="00DF027C" w:rsidRPr="00037300" w:rsidRDefault="00DF027C" w:rsidP="00F37AED">
            <w:pPr>
              <w:pStyle w:val="Contedo"/>
              <w:rPr>
                <w:rFonts w:ascii="Centaur" w:hAnsi="Centaur" w:cs="Times New Roman"/>
                <w:b/>
                <w:color w:val="FFC000"/>
                <w:lang w:val="pt-BR"/>
              </w:rPr>
            </w:pPr>
          </w:p>
        </w:tc>
      </w:tr>
      <w:tr w:rsidR="00456A72" w:rsidRPr="00456A72" w:rsidTr="00456A72">
        <w:trPr>
          <w:trHeight w:val="2091"/>
        </w:trPr>
        <w:tc>
          <w:tcPr>
            <w:tcW w:w="10450" w:type="dxa"/>
            <w:shd w:val="clear" w:color="auto" w:fill="FFC000"/>
            <w:vAlign w:val="center"/>
          </w:tcPr>
          <w:p w:rsidR="00DF027C" w:rsidRPr="00037300" w:rsidRDefault="00DF027C" w:rsidP="00456A72">
            <w:pPr>
              <w:pStyle w:val="Textodenfase"/>
              <w:rPr>
                <w:rFonts w:ascii="Centaur" w:hAnsi="Centaur" w:cs="Times New Roman"/>
                <w:color w:val="FFC000"/>
              </w:rPr>
            </w:pPr>
          </w:p>
        </w:tc>
      </w:tr>
      <w:tr w:rsidR="00456A72" w:rsidRPr="00456A72" w:rsidTr="00456A72">
        <w:trPr>
          <w:trHeight w:val="6532"/>
        </w:trPr>
        <w:tc>
          <w:tcPr>
            <w:tcW w:w="10450" w:type="dxa"/>
          </w:tcPr>
          <w:p w:rsidR="00DF027C" w:rsidRPr="00037300" w:rsidRDefault="00DF027C" w:rsidP="00DF027C">
            <w:pPr>
              <w:pStyle w:val="Textodenfase"/>
              <w:rPr>
                <w:rFonts w:ascii="Centaur" w:hAnsi="Centaur" w:cs="Times New Roman"/>
                <w:i/>
                <w:color w:val="FFC000"/>
                <w:sz w:val="36"/>
                <w:lang w:val="pt-BR"/>
              </w:rPr>
            </w:pPr>
          </w:p>
          <w:p w:rsidR="00DF027C" w:rsidRPr="00C36EC5" w:rsidRDefault="00FE4680" w:rsidP="00C36EC5">
            <w:pPr>
              <w:rPr>
                <w:color w:val="FFC000"/>
                <w:lang w:val="pt-BR"/>
              </w:rPr>
            </w:pPr>
            <w:sdt>
              <w:sdtPr>
                <w:rPr>
                  <w:color w:val="FFC000"/>
                  <w:lang w:val="pt-BR"/>
                </w:rPr>
                <w:id w:val="979496132"/>
                <w:placeholder>
                  <w:docPart w:val="4F429AACBF5648E482AEC8B0947A8689"/>
                </w:placeholder>
                <w15:appearance w15:val="hidden"/>
              </w:sdtPr>
              <w:sdtEndPr>
                <w:rPr>
                  <w:rFonts w:eastAsiaTheme="majorEastAsia"/>
                  <w:sz w:val="36"/>
                  <w:szCs w:val="26"/>
                </w:rPr>
              </w:sdtEndPr>
              <w:sdtContent>
                <w:r w:rsidR="00F37AED" w:rsidRPr="00C36EC5">
                  <w:rPr>
                    <w:color w:val="FFC000"/>
                    <w:lang w:val="pt-BR"/>
                  </w:rPr>
                  <w:t>Objetivos</w:t>
                </w:r>
              </w:sdtContent>
            </w:sdt>
            <w:r w:rsidR="00F37AED" w:rsidRPr="00C36EC5">
              <w:rPr>
                <w:rFonts w:eastAsiaTheme="majorEastAsia"/>
                <w:color w:val="FFC000"/>
                <w:sz w:val="36"/>
                <w:szCs w:val="26"/>
                <w:lang w:val="pt-BR"/>
              </w:rPr>
              <w:t xml:space="preserve"> </w:t>
            </w:r>
          </w:p>
          <w:p w:rsidR="00DF027C" w:rsidRPr="00037300" w:rsidRDefault="00DF027C" w:rsidP="00DF027C">
            <w:pPr>
              <w:pStyle w:val="Contedo"/>
              <w:rPr>
                <w:rFonts w:ascii="Centaur" w:hAnsi="Centaur" w:cs="Times New Roman"/>
                <w:b/>
                <w:color w:val="FFC000"/>
                <w:lang w:val="pt-BR"/>
              </w:rPr>
            </w:pPr>
          </w:p>
          <w:p w:rsidR="00F37AED" w:rsidRPr="00037300" w:rsidRDefault="00F37AED" w:rsidP="00F37AED">
            <w:pPr>
              <w:pStyle w:val="Contedo"/>
              <w:numPr>
                <w:ilvl w:val="0"/>
                <w:numId w:val="1"/>
              </w:numPr>
              <w:rPr>
                <w:rFonts w:ascii="Centaur" w:hAnsi="Centaur" w:cs="Times New Roman"/>
                <w:b/>
                <w:color w:val="FFC000"/>
                <w:lang w:val="pt-BR"/>
              </w:rPr>
            </w:pPr>
            <w:r w:rsidRPr="00037300">
              <w:rPr>
                <w:rFonts w:ascii="Centaur" w:hAnsi="Centaur" w:cs="Times New Roman"/>
                <w:b/>
                <w:color w:val="FFC000"/>
                <w:lang w:val="pt-BR"/>
              </w:rPr>
              <w:t>Controle de despesas</w:t>
            </w:r>
          </w:p>
          <w:p w:rsidR="00F37AED" w:rsidRPr="00037300" w:rsidRDefault="00F37AED" w:rsidP="00F37AED">
            <w:pPr>
              <w:pStyle w:val="Contedo"/>
              <w:numPr>
                <w:ilvl w:val="0"/>
                <w:numId w:val="1"/>
              </w:numPr>
              <w:rPr>
                <w:rFonts w:ascii="Centaur" w:hAnsi="Centaur" w:cs="Times New Roman"/>
                <w:b/>
                <w:color w:val="FFC000"/>
                <w:lang w:val="pt-BR"/>
              </w:rPr>
            </w:pPr>
            <w:r w:rsidRPr="00037300">
              <w:rPr>
                <w:rFonts w:ascii="Centaur" w:hAnsi="Centaur" w:cs="Times New Roman"/>
                <w:b/>
                <w:color w:val="FFC000"/>
                <w:lang w:val="pt-BR"/>
              </w:rPr>
              <w:t>Controle de caixa pessoal/familiar</w:t>
            </w:r>
          </w:p>
          <w:p w:rsidR="00F37AED" w:rsidRPr="00037300" w:rsidRDefault="00F37AED" w:rsidP="00F37AED">
            <w:pPr>
              <w:pStyle w:val="Contedo"/>
              <w:numPr>
                <w:ilvl w:val="0"/>
                <w:numId w:val="1"/>
              </w:numPr>
              <w:rPr>
                <w:rFonts w:ascii="Centaur" w:hAnsi="Centaur" w:cs="Times New Roman"/>
                <w:b/>
                <w:color w:val="FFC000"/>
                <w:lang w:val="pt-BR"/>
              </w:rPr>
            </w:pPr>
            <w:r w:rsidRPr="00037300">
              <w:rPr>
                <w:rFonts w:ascii="Centaur" w:hAnsi="Centaur" w:cs="Times New Roman"/>
                <w:b/>
                <w:color w:val="FFC000"/>
                <w:lang w:val="pt-BR"/>
              </w:rPr>
              <w:t>Definições de objetivos</w:t>
            </w:r>
          </w:p>
          <w:p w:rsidR="00DF027C" w:rsidRPr="00037300" w:rsidRDefault="00F37AED" w:rsidP="00F37AED">
            <w:pPr>
              <w:pStyle w:val="Contedo"/>
              <w:numPr>
                <w:ilvl w:val="0"/>
                <w:numId w:val="1"/>
              </w:numPr>
              <w:rPr>
                <w:rFonts w:ascii="Centaur" w:hAnsi="Centaur" w:cs="Times New Roman"/>
                <w:b/>
                <w:color w:val="FFC000"/>
                <w:lang w:val="pt-BR"/>
              </w:rPr>
            </w:pPr>
            <w:r w:rsidRPr="00037300">
              <w:rPr>
                <w:rFonts w:ascii="Centaur" w:hAnsi="Centaur" w:cs="Times New Roman"/>
                <w:b/>
                <w:color w:val="FFC000"/>
                <w:lang w:val="pt-BR"/>
              </w:rPr>
              <w:t>Gestão monetária</w:t>
            </w:r>
          </w:p>
          <w:p w:rsidR="00F37AED" w:rsidRPr="00C36EC5" w:rsidRDefault="00F37AED" w:rsidP="00C36EC5">
            <w:pPr>
              <w:rPr>
                <w:color w:val="FFC000"/>
                <w:lang w:val="pt-BR"/>
              </w:rPr>
            </w:pPr>
          </w:p>
          <w:p w:rsidR="00F37AED" w:rsidRPr="00C36EC5" w:rsidRDefault="00F37AED" w:rsidP="00C36EC5">
            <w:pPr>
              <w:rPr>
                <w:color w:val="FFC000"/>
                <w:lang w:val="pt-BR"/>
              </w:rPr>
            </w:pPr>
            <w:r w:rsidRPr="00C36EC5">
              <w:rPr>
                <w:color w:val="FFC000"/>
                <w:lang w:val="pt-BR"/>
              </w:rPr>
              <w:t>Requisitos Funcionais</w:t>
            </w:r>
          </w:p>
          <w:p w:rsidR="00F37AED" w:rsidRPr="00037300" w:rsidRDefault="00F37AED" w:rsidP="00F37AED">
            <w:pPr>
              <w:pStyle w:val="Contedo"/>
              <w:numPr>
                <w:ilvl w:val="0"/>
                <w:numId w:val="1"/>
              </w:numPr>
              <w:rPr>
                <w:rFonts w:ascii="Centaur" w:hAnsi="Centaur" w:cs="Times New Roman"/>
                <w:b/>
                <w:color w:val="FFC000"/>
                <w:lang w:val="pt-BR"/>
              </w:rPr>
            </w:pPr>
            <w:r w:rsidRPr="00037300">
              <w:rPr>
                <w:rFonts w:ascii="Centaur" w:hAnsi="Centaur" w:cs="Times New Roman"/>
                <w:b/>
                <w:color w:val="FFC000"/>
                <w:lang w:val="pt-BR"/>
              </w:rPr>
              <w:t>Cadastro de usuário.</w:t>
            </w:r>
          </w:p>
          <w:p w:rsidR="00F37AED" w:rsidRPr="00037300" w:rsidRDefault="00F37AED" w:rsidP="00F37AED">
            <w:pPr>
              <w:pStyle w:val="Contedo"/>
              <w:numPr>
                <w:ilvl w:val="0"/>
                <w:numId w:val="1"/>
              </w:numPr>
              <w:rPr>
                <w:rFonts w:ascii="Centaur" w:hAnsi="Centaur" w:cs="Times New Roman"/>
                <w:b/>
                <w:color w:val="FFC000"/>
                <w:lang w:val="pt-BR"/>
              </w:rPr>
            </w:pPr>
            <w:r w:rsidRPr="00037300">
              <w:rPr>
                <w:rFonts w:ascii="Centaur" w:hAnsi="Centaur" w:cs="Times New Roman"/>
                <w:b/>
                <w:color w:val="FFC000"/>
                <w:lang w:val="pt-BR"/>
              </w:rPr>
              <w:t>Cadastro de família.</w:t>
            </w:r>
          </w:p>
          <w:p w:rsidR="00F37AED" w:rsidRPr="00037300" w:rsidRDefault="00F37AED" w:rsidP="00F37AED">
            <w:pPr>
              <w:pStyle w:val="Contedo"/>
              <w:numPr>
                <w:ilvl w:val="0"/>
                <w:numId w:val="1"/>
              </w:numPr>
              <w:rPr>
                <w:rFonts w:ascii="Centaur" w:hAnsi="Centaur" w:cs="Times New Roman"/>
                <w:b/>
                <w:color w:val="FFC000"/>
                <w:lang w:val="pt-BR"/>
              </w:rPr>
            </w:pPr>
            <w:r w:rsidRPr="00037300">
              <w:rPr>
                <w:rFonts w:ascii="Centaur" w:hAnsi="Centaur" w:cs="Times New Roman"/>
                <w:b/>
                <w:color w:val="FFC000"/>
                <w:lang w:val="pt-BR"/>
              </w:rPr>
              <w:t>Login.</w:t>
            </w:r>
          </w:p>
          <w:p w:rsidR="00F37AED" w:rsidRPr="00037300" w:rsidRDefault="00F37AED" w:rsidP="00F37AED">
            <w:pPr>
              <w:pStyle w:val="Contedo"/>
              <w:numPr>
                <w:ilvl w:val="0"/>
                <w:numId w:val="1"/>
              </w:numPr>
              <w:rPr>
                <w:rFonts w:ascii="Centaur" w:hAnsi="Centaur" w:cs="Times New Roman"/>
                <w:b/>
                <w:color w:val="FFC000"/>
                <w:lang w:val="pt-BR"/>
              </w:rPr>
            </w:pPr>
            <w:r w:rsidRPr="00037300">
              <w:rPr>
                <w:rFonts w:ascii="Centaur" w:hAnsi="Centaur" w:cs="Times New Roman"/>
                <w:b/>
                <w:color w:val="FFC000"/>
                <w:lang w:val="pt-BR"/>
              </w:rPr>
              <w:t>Cadastro de objetivo.</w:t>
            </w:r>
          </w:p>
          <w:p w:rsidR="00F37AED" w:rsidRPr="00037300" w:rsidRDefault="00F37AED" w:rsidP="00F37AED">
            <w:pPr>
              <w:pStyle w:val="Contedo"/>
              <w:numPr>
                <w:ilvl w:val="0"/>
                <w:numId w:val="1"/>
              </w:numPr>
              <w:rPr>
                <w:rFonts w:ascii="Centaur" w:hAnsi="Centaur" w:cs="Times New Roman"/>
                <w:b/>
                <w:color w:val="FFC000"/>
                <w:lang w:val="pt-BR"/>
              </w:rPr>
            </w:pPr>
            <w:r w:rsidRPr="00037300">
              <w:rPr>
                <w:rFonts w:ascii="Centaur" w:hAnsi="Centaur" w:cs="Times New Roman"/>
                <w:b/>
                <w:color w:val="FFC000"/>
                <w:lang w:val="pt-BR"/>
              </w:rPr>
              <w:t>Cadastro de despesa fixa.</w:t>
            </w:r>
          </w:p>
          <w:p w:rsidR="00F37AED" w:rsidRPr="00037300" w:rsidRDefault="00F37AED" w:rsidP="00F37AED">
            <w:pPr>
              <w:pStyle w:val="Contedo"/>
              <w:numPr>
                <w:ilvl w:val="0"/>
                <w:numId w:val="1"/>
              </w:numPr>
              <w:rPr>
                <w:rFonts w:ascii="Centaur" w:hAnsi="Centaur" w:cs="Times New Roman"/>
                <w:b/>
                <w:color w:val="FFC000"/>
                <w:lang w:val="pt-BR"/>
              </w:rPr>
            </w:pPr>
            <w:r w:rsidRPr="00037300">
              <w:rPr>
                <w:rFonts w:ascii="Centaur" w:hAnsi="Centaur" w:cs="Times New Roman"/>
                <w:b/>
                <w:color w:val="FFC000"/>
                <w:lang w:val="pt-BR"/>
              </w:rPr>
              <w:t>Cadastro de despesa variável.</w:t>
            </w:r>
          </w:p>
          <w:p w:rsidR="00F37AED" w:rsidRPr="00037300" w:rsidRDefault="00F37AED" w:rsidP="00F37AED">
            <w:pPr>
              <w:pStyle w:val="Contedo"/>
              <w:numPr>
                <w:ilvl w:val="0"/>
                <w:numId w:val="1"/>
              </w:numPr>
              <w:rPr>
                <w:rFonts w:ascii="Centaur" w:hAnsi="Centaur" w:cs="Times New Roman"/>
                <w:b/>
                <w:color w:val="FFC000"/>
                <w:lang w:val="pt-BR"/>
              </w:rPr>
            </w:pPr>
            <w:r w:rsidRPr="00037300">
              <w:rPr>
                <w:rFonts w:ascii="Centaur" w:hAnsi="Centaur" w:cs="Times New Roman"/>
                <w:b/>
                <w:color w:val="FFC000"/>
                <w:lang w:val="pt-BR"/>
              </w:rPr>
              <w:t>Cadastro de valor a guardar.</w:t>
            </w:r>
          </w:p>
          <w:p w:rsidR="00F37AED" w:rsidRPr="00037300" w:rsidRDefault="00F37AED" w:rsidP="00F37AED">
            <w:pPr>
              <w:pStyle w:val="Contedo"/>
              <w:numPr>
                <w:ilvl w:val="0"/>
                <w:numId w:val="1"/>
              </w:numPr>
              <w:rPr>
                <w:rFonts w:ascii="Centaur" w:hAnsi="Centaur" w:cs="Times New Roman"/>
                <w:b/>
                <w:color w:val="FFC000"/>
                <w:lang w:val="pt-BR"/>
              </w:rPr>
            </w:pPr>
            <w:r w:rsidRPr="00037300">
              <w:rPr>
                <w:rFonts w:ascii="Centaur" w:hAnsi="Centaur" w:cs="Times New Roman"/>
                <w:b/>
                <w:color w:val="FFC000"/>
                <w:lang w:val="pt-BR"/>
              </w:rPr>
              <w:t>Cadastro de reserva de segurança.</w:t>
            </w:r>
          </w:p>
          <w:p w:rsidR="00F37AED" w:rsidRPr="00037300" w:rsidRDefault="00F37AED" w:rsidP="00F37AED">
            <w:pPr>
              <w:pStyle w:val="Contedo"/>
              <w:numPr>
                <w:ilvl w:val="0"/>
                <w:numId w:val="1"/>
              </w:numPr>
              <w:rPr>
                <w:rFonts w:ascii="Centaur" w:hAnsi="Centaur" w:cs="Times New Roman"/>
                <w:b/>
                <w:color w:val="FFC000"/>
                <w:lang w:val="pt-BR"/>
              </w:rPr>
            </w:pPr>
            <w:r w:rsidRPr="00037300">
              <w:rPr>
                <w:rFonts w:ascii="Centaur" w:hAnsi="Centaur" w:cs="Times New Roman"/>
                <w:b/>
                <w:color w:val="FFC000"/>
                <w:lang w:val="pt-BR"/>
              </w:rPr>
              <w:t>Cadastro de salário/fluxo de caixa.</w:t>
            </w:r>
          </w:p>
          <w:p w:rsidR="00F37AED" w:rsidRPr="00037300" w:rsidRDefault="00F37AED" w:rsidP="00F37AED">
            <w:pPr>
              <w:pStyle w:val="Contedo"/>
              <w:numPr>
                <w:ilvl w:val="0"/>
                <w:numId w:val="1"/>
              </w:numPr>
              <w:rPr>
                <w:rFonts w:ascii="Centaur" w:hAnsi="Centaur" w:cs="Times New Roman"/>
                <w:b/>
                <w:color w:val="FFC000"/>
                <w:lang w:val="pt-BR"/>
              </w:rPr>
            </w:pPr>
            <w:r w:rsidRPr="00037300">
              <w:rPr>
                <w:rFonts w:ascii="Centaur" w:hAnsi="Centaur" w:cs="Times New Roman"/>
                <w:b/>
                <w:color w:val="FFC000"/>
                <w:lang w:val="pt-BR"/>
              </w:rPr>
              <w:t>Análise de valores anteriores.</w:t>
            </w:r>
          </w:p>
          <w:p w:rsidR="00F37AED" w:rsidRDefault="00F37AED" w:rsidP="00F37AED">
            <w:pPr>
              <w:pStyle w:val="Contedo"/>
              <w:numPr>
                <w:ilvl w:val="0"/>
                <w:numId w:val="1"/>
              </w:numPr>
              <w:rPr>
                <w:rFonts w:ascii="Centaur" w:hAnsi="Centaur" w:cs="Times New Roman"/>
                <w:b/>
                <w:color w:val="FFC000"/>
                <w:lang w:val="pt-BR"/>
              </w:rPr>
            </w:pPr>
            <w:r w:rsidRPr="00037300">
              <w:rPr>
                <w:rFonts w:ascii="Centaur" w:hAnsi="Centaur" w:cs="Times New Roman"/>
                <w:b/>
                <w:color w:val="FFC000"/>
                <w:lang w:val="pt-BR"/>
              </w:rPr>
              <w:lastRenderedPageBreak/>
              <w:t>Análise de valores atuais.</w:t>
            </w:r>
          </w:p>
          <w:p w:rsidR="005273FE" w:rsidRDefault="005273FE" w:rsidP="005273FE">
            <w:pPr>
              <w:pStyle w:val="Contedo"/>
              <w:rPr>
                <w:rFonts w:ascii="Centaur" w:hAnsi="Centaur" w:cs="Times New Roman"/>
                <w:b/>
                <w:color w:val="FFC000"/>
                <w:lang w:val="pt-BR"/>
              </w:rPr>
            </w:pPr>
          </w:p>
          <w:p w:rsidR="005273FE" w:rsidRDefault="005273FE" w:rsidP="005273FE">
            <w:pPr>
              <w:pStyle w:val="Contedo"/>
              <w:rPr>
                <w:rFonts w:ascii="Centaur" w:hAnsi="Centaur" w:cs="Times New Roman"/>
                <w:b/>
                <w:color w:val="FFC000"/>
                <w:lang w:val="pt-BR"/>
              </w:rPr>
            </w:pPr>
          </w:p>
          <w:p w:rsidR="005273FE" w:rsidRPr="005273FE" w:rsidRDefault="005273FE" w:rsidP="005273FE">
            <w:pPr>
              <w:pStyle w:val="Ttulo"/>
              <w:jc w:val="center"/>
              <w:rPr>
                <w:color w:val="FFC000"/>
                <w:lang w:val="pt-BR"/>
              </w:rPr>
            </w:pPr>
            <w:r w:rsidRPr="005273FE">
              <w:rPr>
                <w:color w:val="FFC000"/>
                <w:lang w:val="pt-BR"/>
              </w:rPr>
              <w:t>Caso de Uso</w:t>
            </w:r>
          </w:p>
          <w:p w:rsidR="005273FE" w:rsidRDefault="005273FE" w:rsidP="005273FE">
            <w:pPr>
              <w:pStyle w:val="Contedo"/>
              <w:rPr>
                <w:rFonts w:ascii="Centaur" w:hAnsi="Centaur" w:cs="Times New Roman"/>
                <w:b/>
                <w:color w:val="FFC000"/>
                <w:lang w:val="pt-BR"/>
              </w:rPr>
            </w:pPr>
          </w:p>
          <w:p w:rsidR="005273FE" w:rsidRPr="00037300" w:rsidRDefault="005273FE" w:rsidP="005273FE">
            <w:pPr>
              <w:pStyle w:val="Contedo"/>
              <w:jc w:val="center"/>
              <w:rPr>
                <w:rFonts w:ascii="Centaur" w:hAnsi="Centaur" w:cs="Times New Roman"/>
                <w:b/>
                <w:color w:val="FFC000"/>
                <w:lang w:val="pt-BR"/>
              </w:rPr>
            </w:pPr>
            <w:r>
              <w:rPr>
                <w:rFonts w:ascii="Centaur" w:hAnsi="Centaur" w:cs="Times New Roman"/>
                <w:b/>
                <w:noProof/>
                <w:color w:val="FFC000"/>
                <w:lang w:val="pt-BR" w:eastAsia="pt-BR"/>
              </w:rPr>
              <w:drawing>
                <wp:inline distT="0" distB="0" distL="0" distR="0">
                  <wp:extent cx="5921214" cy="4117232"/>
                  <wp:effectExtent l="0" t="0" r="381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edc9f60-3341-46b5-9487-265b5243563b.jfif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0244" cy="4123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027C" w:rsidRDefault="00DF027C" w:rsidP="00DF027C">
            <w:pPr>
              <w:pStyle w:val="Contedo"/>
              <w:rPr>
                <w:rFonts w:ascii="Centaur" w:hAnsi="Centaur" w:cs="Times New Roman"/>
                <w:b/>
                <w:i/>
                <w:color w:val="FFC000"/>
                <w:sz w:val="36"/>
                <w:lang w:val="pt-BR"/>
              </w:rPr>
            </w:pPr>
          </w:p>
          <w:p w:rsidR="00C36EC5" w:rsidRDefault="00C36EC5" w:rsidP="00DF027C">
            <w:pPr>
              <w:pStyle w:val="Contedo"/>
              <w:rPr>
                <w:rFonts w:ascii="Centaur" w:hAnsi="Centaur" w:cs="Times New Roman"/>
                <w:b/>
                <w:i/>
                <w:color w:val="FFC000"/>
                <w:sz w:val="36"/>
                <w:lang w:val="pt-BR"/>
              </w:rPr>
            </w:pPr>
          </w:p>
          <w:p w:rsidR="00C36EC5" w:rsidRPr="00037300" w:rsidRDefault="00C36EC5" w:rsidP="00C36EC5">
            <w:pPr>
              <w:pStyle w:val="Contedo"/>
              <w:ind w:left="720"/>
              <w:rPr>
                <w:rFonts w:ascii="Centaur" w:hAnsi="Centaur" w:cs="Times New Roman"/>
                <w:b/>
                <w:i/>
                <w:color w:val="FFC000"/>
                <w:sz w:val="36"/>
                <w:lang w:val="pt-BR"/>
              </w:rPr>
            </w:pPr>
          </w:p>
        </w:tc>
        <w:bookmarkStart w:id="0" w:name="_GoBack"/>
        <w:bookmarkEnd w:id="0"/>
      </w:tr>
    </w:tbl>
    <w:p w:rsidR="0087605E" w:rsidRPr="00456A72" w:rsidRDefault="0087605E" w:rsidP="00456A72">
      <w:pPr>
        <w:tabs>
          <w:tab w:val="left" w:pos="6380"/>
        </w:tabs>
        <w:rPr>
          <w:lang w:val="pt-BR"/>
        </w:rPr>
      </w:pPr>
    </w:p>
    <w:sectPr w:rsidR="0087605E" w:rsidRPr="00456A72" w:rsidSect="00AB02A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680" w:rsidRDefault="00FE4680">
      <w:r>
        <w:separator/>
      </w:r>
    </w:p>
    <w:p w:rsidR="00FE4680" w:rsidRDefault="00FE4680"/>
  </w:endnote>
  <w:endnote w:type="continuationSeparator" w:id="0">
    <w:p w:rsidR="00FE4680" w:rsidRDefault="00FE4680">
      <w:r>
        <w:continuationSeparator/>
      </w:r>
    </w:p>
    <w:p w:rsidR="00FE4680" w:rsidRDefault="00FE46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AED" w:rsidRDefault="00F37AE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27C" w:rsidRPr="004F0028" w:rsidRDefault="00DF027C" w:rsidP="00456A72">
    <w:pPr>
      <w:pStyle w:val="Rodap"/>
      <w:rPr>
        <w:lang w:val="pt-BR" w:bidi="pt-BR"/>
      </w:rPr>
    </w:pPr>
  </w:p>
  <w:p w:rsidR="00DF027C" w:rsidRPr="004F0028" w:rsidRDefault="00DF027C">
    <w:pPr>
      <w:pStyle w:val="Rodap"/>
      <w:rPr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AED" w:rsidRDefault="00F37AE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680" w:rsidRDefault="00FE4680">
      <w:r>
        <w:separator/>
      </w:r>
    </w:p>
    <w:p w:rsidR="00FE4680" w:rsidRDefault="00FE4680"/>
  </w:footnote>
  <w:footnote w:type="continuationSeparator" w:id="0">
    <w:p w:rsidR="00FE4680" w:rsidRDefault="00FE4680">
      <w:r>
        <w:continuationSeparator/>
      </w:r>
    </w:p>
    <w:p w:rsidR="00FE4680" w:rsidRDefault="00FE468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AED" w:rsidRDefault="00F37AE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7E9" w:rsidRPr="004F0028" w:rsidRDefault="00456A72" w:rsidP="00D077E9">
    <w:pPr>
      <w:pStyle w:val="Cabealho"/>
      <w:rPr>
        <w:lang w:val="pt-BR"/>
      </w:rPr>
    </w:pPr>
    <w:r w:rsidRPr="00F37AED">
      <w:rPr>
        <w:noProof/>
        <w:color w:val="FFFF00"/>
        <w:lang w:val="pt-BR" w:eastAsia="pt-BR"/>
      </w:rPr>
      <mc:AlternateContent>
        <mc:Choice Requires="wps">
          <w:drawing>
            <wp:inline distT="0" distB="0" distL="0" distR="0" wp14:anchorId="57DA5792" wp14:editId="6E5E514E">
              <wp:extent cx="6400563" cy="0"/>
              <wp:effectExtent l="0" t="19050" r="19685" b="19050"/>
              <wp:docPr id="16" name="Conector Reto 5" descr="divisor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563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FFFF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 xmlns:cx1="http://schemas.microsoft.com/office/drawing/2015/9/8/chartex">
          <w:pict>
            <v:line w14:anchorId="16201B19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" strokecolor="yellow" strokeweight="3pt"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AED" w:rsidRDefault="00F37AE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2327D"/>
    <w:multiLevelType w:val="multilevel"/>
    <w:tmpl w:val="5C66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01405"/>
    <w:multiLevelType w:val="hybridMultilevel"/>
    <w:tmpl w:val="7CA67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AED"/>
    <w:rsid w:val="0002482E"/>
    <w:rsid w:val="00037300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56A72"/>
    <w:rsid w:val="004B21A5"/>
    <w:rsid w:val="004F0028"/>
    <w:rsid w:val="005037F0"/>
    <w:rsid w:val="00516A86"/>
    <w:rsid w:val="005273FE"/>
    <w:rsid w:val="005275F6"/>
    <w:rsid w:val="00572102"/>
    <w:rsid w:val="005C6745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D40AD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0CD7"/>
    <w:rsid w:val="00966B81"/>
    <w:rsid w:val="009C7720"/>
    <w:rsid w:val="00A23AFA"/>
    <w:rsid w:val="00A31B3E"/>
    <w:rsid w:val="00A532F3"/>
    <w:rsid w:val="00A8489E"/>
    <w:rsid w:val="00AB02A7"/>
    <w:rsid w:val="00AC29F3"/>
    <w:rsid w:val="00B231E5"/>
    <w:rsid w:val="00B6556C"/>
    <w:rsid w:val="00C02B87"/>
    <w:rsid w:val="00C36EC5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37AED"/>
    <w:rsid w:val="00F52D27"/>
    <w:rsid w:val="00F83527"/>
    <w:rsid w:val="00FD583F"/>
    <w:rsid w:val="00FD7488"/>
    <w:rsid w:val="00FE4680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57170"/>
  <w15:docId w15:val="{2A79AA4C-0541-4955-88F4-C32B8727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NormalWeb">
    <w:name w:val="Normal (Web)"/>
    <w:basedOn w:val="Normal"/>
    <w:uiPriority w:val="99"/>
    <w:semiHidden/>
    <w:unhideWhenUsed/>
    <w:rsid w:val="00F37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4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fif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tor.borges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D19BD5851394AEDB237E1F428AE4E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A936C0-6195-48B3-9D58-21E97DD5D310}"/>
      </w:docPartPr>
      <w:docPartBody>
        <w:p w:rsidR="002571DE" w:rsidRDefault="006F18BE">
          <w:pPr>
            <w:pStyle w:val="CD19BD5851394AEDB237E1F428AE4E50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4DE3C9540C684FCD853D271D72DCA4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415DED-C781-4640-B413-782FAA88F957}"/>
      </w:docPartPr>
      <w:docPartBody>
        <w:p w:rsidR="002571DE" w:rsidRDefault="006F18BE">
          <w:pPr>
            <w:pStyle w:val="4DE3C9540C684FCD853D271D72DCA4F2"/>
          </w:pPr>
          <w:r w:rsidRPr="004F0028">
            <w:rPr>
              <w:lang w:bidi="pt-BR"/>
            </w:rPr>
            <w:t>Seu Nome</w:t>
          </w:r>
        </w:p>
      </w:docPartBody>
    </w:docPart>
    <w:docPart>
      <w:docPartPr>
        <w:name w:val="D2651E7C8D4E4487B544E7B11824AA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E810EF-72DC-49BF-B79F-8A21F06731C0}"/>
      </w:docPartPr>
      <w:docPartBody>
        <w:p w:rsidR="002571DE" w:rsidRDefault="006F18BE">
          <w:pPr>
            <w:pStyle w:val="D2651E7C8D4E4487B544E7B11824AAF9"/>
          </w:pPr>
          <w:r w:rsidRPr="004F0028">
            <w:rPr>
              <w:lang w:bidi="pt-BR"/>
            </w:rPr>
            <w:t>Texto do Subtítulo Aqui</w:t>
          </w:r>
        </w:p>
      </w:docPartBody>
    </w:docPart>
    <w:docPart>
      <w:docPartPr>
        <w:name w:val="4F429AACBF5648E482AEC8B0947A86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ABF9B4-41CA-461E-A83A-EC57DD543600}"/>
      </w:docPartPr>
      <w:docPartBody>
        <w:p w:rsidR="002571DE" w:rsidRDefault="006E1DAD" w:rsidP="006E1DAD">
          <w:pPr>
            <w:pStyle w:val="4F429AACBF5648E482AEC8B0947A8689"/>
          </w:pPr>
          <w:r w:rsidRPr="004F0028">
            <w:rPr>
              <w:lang w:bidi="pt-BR"/>
            </w:rPr>
            <w:t>Texto do Subtítulo Aqui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AD"/>
    <w:rsid w:val="00074339"/>
    <w:rsid w:val="002571DE"/>
    <w:rsid w:val="006E1DAD"/>
    <w:rsid w:val="006F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33CA55D7C4504DB7AA2CB809713BB4FE">
    <w:name w:val="33CA55D7C4504DB7AA2CB809713BB4FE"/>
  </w:style>
  <w:style w:type="paragraph" w:customStyle="1" w:styleId="CD19BD5851394AEDB237E1F428AE4E50">
    <w:name w:val="CD19BD5851394AEDB237E1F428AE4E50"/>
  </w:style>
  <w:style w:type="paragraph" w:customStyle="1" w:styleId="4DE3C9540C684FCD853D271D72DCA4F2">
    <w:name w:val="4DE3C9540C684FCD853D271D72DCA4F2"/>
  </w:style>
  <w:style w:type="paragraph" w:customStyle="1" w:styleId="D2651E7C8D4E4487B544E7B11824AAF9">
    <w:name w:val="D2651E7C8D4E4487B544E7B11824AAF9"/>
  </w:style>
  <w:style w:type="paragraph" w:customStyle="1" w:styleId="9A3C0D27A2734B4BBCDEF2C1A3C8D1D2">
    <w:name w:val="9A3C0D27A2734B4BBCDEF2C1A3C8D1D2"/>
  </w:style>
  <w:style w:type="paragraph" w:customStyle="1" w:styleId="6FD53DAA55A04C59B24FB65FFDF83DF1">
    <w:name w:val="6FD53DAA55A04C59B24FB65FFDF83DF1"/>
  </w:style>
  <w:style w:type="paragraph" w:customStyle="1" w:styleId="5D3D4802838D4A75A6079152142051C2">
    <w:name w:val="5D3D4802838D4A75A6079152142051C2"/>
  </w:style>
  <w:style w:type="paragraph" w:customStyle="1" w:styleId="3BC20F0EA79940E5B862E3DF017DACAA">
    <w:name w:val="3BC20F0EA79940E5B862E3DF017DACAA"/>
  </w:style>
  <w:style w:type="paragraph" w:customStyle="1" w:styleId="4F429AACBF5648E482AEC8B0947A8689">
    <w:name w:val="4F429AACBF5648E482AEC8B0947A8689"/>
    <w:rsid w:val="006E1DAD"/>
  </w:style>
  <w:style w:type="paragraph" w:customStyle="1" w:styleId="D1D169D8DE1640FA9095190160F96876">
    <w:name w:val="D1D169D8DE1640FA9095190160F96876"/>
    <w:rsid w:val="006E1D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
Vitor Hugo Ferreira Borges
Tauane Pereira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70</TotalTime>
  <Pages>3</Pages>
  <Words>122</Words>
  <Characters>664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Vitor Hugo Ferreira Borges</dc:creator>
  <cp:keywords/>
  <cp:lastModifiedBy>Vitor Hugo Ferreira Borges</cp:lastModifiedBy>
  <cp:revision>2</cp:revision>
  <cp:lastPrinted>2006-08-01T17:47:00Z</cp:lastPrinted>
  <dcterms:created xsi:type="dcterms:W3CDTF">2023-08-14T20:27:00Z</dcterms:created>
  <dcterms:modified xsi:type="dcterms:W3CDTF">2023-08-15T00:49:00Z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